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FF41B" w14:textId="7754CEE9" w:rsidR="009F554C" w:rsidRDefault="00627E0D">
      <w:pPr>
        <w:pStyle w:val="Heading2"/>
      </w:pPr>
      <w:r w:rsidRPr="00627E0D">
        <w:t>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</w:t>
      </w:r>
    </w:p>
    <w:sectPr w:rsidR="009F554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996F4" w14:textId="77777777" w:rsidR="000224D7" w:rsidRDefault="000224D7">
      <w:r>
        <w:separator/>
      </w:r>
    </w:p>
    <w:p w14:paraId="58F0C93C" w14:textId="77777777" w:rsidR="000224D7" w:rsidRDefault="000224D7"/>
  </w:endnote>
  <w:endnote w:type="continuationSeparator" w:id="0">
    <w:p w14:paraId="4422E057" w14:textId="77777777" w:rsidR="000224D7" w:rsidRDefault="000224D7">
      <w:r>
        <w:continuationSeparator/>
      </w:r>
    </w:p>
    <w:p w14:paraId="090535E3" w14:textId="77777777" w:rsidR="000224D7" w:rsidRDefault="000224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0DF10" w14:textId="77777777" w:rsidR="009F554C" w:rsidRDefault="000224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4E446" w14:textId="77777777" w:rsidR="000224D7" w:rsidRDefault="000224D7">
      <w:r>
        <w:separator/>
      </w:r>
    </w:p>
    <w:p w14:paraId="493607FA" w14:textId="77777777" w:rsidR="000224D7" w:rsidRDefault="000224D7"/>
  </w:footnote>
  <w:footnote w:type="continuationSeparator" w:id="0">
    <w:p w14:paraId="0D3CA48D" w14:textId="77777777" w:rsidR="000224D7" w:rsidRDefault="000224D7">
      <w:r>
        <w:continuationSeparator/>
      </w:r>
    </w:p>
    <w:p w14:paraId="6A816C71" w14:textId="77777777" w:rsidR="000224D7" w:rsidRDefault="000224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D"/>
    <w:rsid w:val="000224D7"/>
    <w:rsid w:val="00627E0D"/>
    <w:rsid w:val="009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6C40E"/>
  <w15:chartTrackingRefBased/>
  <w15:docId w15:val="{9D3EEBCB-1335-0C44-961C-84270FA7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e/Library/Containers/com.microsoft.Word/Data/Library/Application%20Support/Microsoft/Office/16.0/DTS/en-US%7bDB9A0993-5140-994B-9CAB-05F8CAD8CCB2%7d/%7b14D7C08A-301C-7C45-8673-3F57C591DA1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 Ante</cp:lastModifiedBy>
  <cp:revision>1</cp:revision>
  <dcterms:created xsi:type="dcterms:W3CDTF">2022-01-16T10:04:00Z</dcterms:created>
  <dcterms:modified xsi:type="dcterms:W3CDTF">2022-01-16T10:04:00Z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